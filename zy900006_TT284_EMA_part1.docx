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4C08" w14:textId="77777777" w:rsidR="00323D64" w:rsidRDefault="00D03DBD" w:rsidP="00D03DBD">
      <w:r>
        <w:t>Name:  Katy Douglas</w:t>
      </w:r>
    </w:p>
    <w:p w14:paraId="5DDDBA5A" w14:textId="77777777" w:rsidR="00D03DBD" w:rsidRDefault="00D03DBD" w:rsidP="00D03DBD">
      <w:r>
        <w:t>Identifier: F</w:t>
      </w:r>
      <w:r w:rsidRPr="00D03DBD">
        <w:t>7159709</w:t>
      </w:r>
    </w:p>
    <w:p w14:paraId="1E42FAAB" w14:textId="77777777" w:rsidR="00D03DBD" w:rsidRDefault="00D03DBD" w:rsidP="00D03DBD">
      <w:r>
        <w:t xml:space="preserve">Module: </w:t>
      </w:r>
      <w:r w:rsidR="00F27331">
        <w:t xml:space="preserve"> </w:t>
      </w:r>
      <w:r w:rsidR="00AB2205">
        <w:t>TT284</w:t>
      </w:r>
    </w:p>
    <w:p w14:paraId="0A974226" w14:textId="77777777" w:rsidR="00AB2205" w:rsidRDefault="00D03DBD" w:rsidP="00D03DBD">
      <w:r>
        <w:t xml:space="preserve">Assignment: </w:t>
      </w:r>
      <w:r w:rsidR="00AB2205">
        <w:t>EMA Part 1</w:t>
      </w:r>
    </w:p>
    <w:p w14:paraId="67D15EFB" w14:textId="77777777" w:rsidR="00A954D9" w:rsidRDefault="00A954D9" w:rsidP="00D03DBD">
      <w:pPr>
        <w:sectPr w:rsidR="00A954D9" w:rsidSect="00A954D9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6359F58" w14:textId="77777777" w:rsidR="00D03DBD" w:rsidRDefault="00D03DBD" w:rsidP="00D03DBD"/>
    <w:p w14:paraId="4ADB1732" w14:textId="77777777" w:rsidR="00AB2205" w:rsidRPr="00AB2205" w:rsidRDefault="00AB2205" w:rsidP="00AB2205">
      <w:pPr>
        <w:jc w:val="center"/>
        <w:rPr>
          <w:b/>
          <w:bCs/>
          <w:sz w:val="24"/>
          <w:szCs w:val="24"/>
        </w:rPr>
      </w:pPr>
      <w:r w:rsidRPr="00AB2205">
        <w:rPr>
          <w:b/>
          <w:bCs/>
          <w:sz w:val="24"/>
          <w:szCs w:val="24"/>
        </w:rPr>
        <w:t>Project Planning</w:t>
      </w:r>
    </w:p>
    <w:p w14:paraId="5215B301" w14:textId="77777777" w:rsidR="00AB2205" w:rsidRDefault="00AB2205" w:rsidP="003315B7">
      <w:pPr>
        <w:rPr>
          <w:rFonts w:ascii="Courier New" w:hAnsi="Courier New" w:cs="Courier New"/>
        </w:rPr>
      </w:pPr>
    </w:p>
    <w:p w14:paraId="2580FF09" w14:textId="77777777" w:rsidR="00AB2205" w:rsidRPr="009F673E" w:rsidRDefault="00AB2205" w:rsidP="00AB2205">
      <w:pPr>
        <w:rPr>
          <w:b/>
          <w:bCs/>
        </w:rPr>
      </w:pPr>
      <w:r w:rsidRPr="009F673E">
        <w:rPr>
          <w:b/>
          <w:bCs/>
        </w:rPr>
        <w:t>Project Work Plan</w:t>
      </w:r>
    </w:p>
    <w:tbl>
      <w:tblPr>
        <w:tblStyle w:val="TableGrid"/>
        <w:tblpPr w:leftFromText="180" w:rightFromText="180" w:vertAnchor="page" w:horzAnchor="margin" w:tblpY="3205"/>
        <w:tblW w:w="0" w:type="auto"/>
        <w:tblLook w:val="04A0" w:firstRow="1" w:lastRow="0" w:firstColumn="1" w:lastColumn="0" w:noHBand="0" w:noVBand="1"/>
      </w:tblPr>
      <w:tblGrid>
        <w:gridCol w:w="1031"/>
        <w:gridCol w:w="3359"/>
        <w:gridCol w:w="1233"/>
        <w:gridCol w:w="1798"/>
        <w:gridCol w:w="1595"/>
      </w:tblGrid>
      <w:tr w:rsidR="002A14B4" w14:paraId="495012C0" w14:textId="77777777" w:rsidTr="002A14B4">
        <w:tc>
          <w:tcPr>
            <w:tcW w:w="1031" w:type="dxa"/>
          </w:tcPr>
          <w:p w14:paraId="085994D4" w14:textId="77777777" w:rsidR="002A14B4" w:rsidRDefault="002A14B4" w:rsidP="002A14B4">
            <w:r>
              <w:t>Question Number</w:t>
            </w:r>
          </w:p>
        </w:tc>
        <w:tc>
          <w:tcPr>
            <w:tcW w:w="3359" w:type="dxa"/>
          </w:tcPr>
          <w:p w14:paraId="6FAF409C" w14:textId="77777777" w:rsidR="002A14B4" w:rsidRDefault="002A14B4" w:rsidP="002A14B4">
            <w:r>
              <w:t>Task</w:t>
            </w:r>
          </w:p>
        </w:tc>
        <w:tc>
          <w:tcPr>
            <w:tcW w:w="1233" w:type="dxa"/>
          </w:tcPr>
          <w:p w14:paraId="314E9855" w14:textId="77777777" w:rsidR="002A14B4" w:rsidRDefault="002A14B4" w:rsidP="002A14B4">
            <w:r>
              <w:t>Estimated Duration</w:t>
            </w:r>
          </w:p>
        </w:tc>
        <w:tc>
          <w:tcPr>
            <w:tcW w:w="1798" w:type="dxa"/>
          </w:tcPr>
          <w:p w14:paraId="2F36D1DE" w14:textId="77777777" w:rsidR="002A14B4" w:rsidRDefault="002A14B4" w:rsidP="002A14B4">
            <w:r>
              <w:t>Notes/Comments</w:t>
            </w:r>
          </w:p>
        </w:tc>
        <w:tc>
          <w:tcPr>
            <w:tcW w:w="1595" w:type="dxa"/>
          </w:tcPr>
          <w:p w14:paraId="651DF515" w14:textId="77777777" w:rsidR="002A14B4" w:rsidRDefault="002A14B4" w:rsidP="002A14B4">
            <w:r>
              <w:t>Duration Taken to complete</w:t>
            </w:r>
          </w:p>
        </w:tc>
      </w:tr>
      <w:tr w:rsidR="002A14B4" w14:paraId="03269987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1FEC2DB6" w14:textId="77777777" w:rsidR="002A14B4" w:rsidRDefault="002A14B4" w:rsidP="002A14B4">
            <w:r>
              <w:t>1a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42A2706A" w14:textId="77777777" w:rsidR="002A14B4" w:rsidRDefault="002A14B4" w:rsidP="002A14B4">
            <w:r>
              <w:t>Create Wireframes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6CBF6F6B" w14:textId="77777777" w:rsidR="002A14B4" w:rsidRDefault="002A14B4" w:rsidP="002A14B4">
            <w:r>
              <w:t>13.5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07223EB5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47CC4958" w14:textId="77777777" w:rsidR="002A14B4" w:rsidRDefault="002A14B4" w:rsidP="002A14B4"/>
        </w:tc>
      </w:tr>
      <w:tr w:rsidR="002A14B4" w14:paraId="1AD868E5" w14:textId="77777777" w:rsidTr="002A14B4">
        <w:tc>
          <w:tcPr>
            <w:tcW w:w="1031" w:type="dxa"/>
          </w:tcPr>
          <w:p w14:paraId="7ADC7A60" w14:textId="77777777" w:rsidR="002A14B4" w:rsidRDefault="002A14B4" w:rsidP="002A14B4"/>
        </w:tc>
        <w:tc>
          <w:tcPr>
            <w:tcW w:w="3359" w:type="dxa"/>
          </w:tcPr>
          <w:p w14:paraId="774FA6C4" w14:textId="77777777" w:rsidR="002A14B4" w:rsidRDefault="002A14B4" w:rsidP="002A14B4">
            <w:pPr>
              <w:jc w:val="right"/>
            </w:pPr>
            <w:r>
              <w:t>Homepage</w:t>
            </w:r>
          </w:p>
        </w:tc>
        <w:tc>
          <w:tcPr>
            <w:tcW w:w="1233" w:type="dxa"/>
          </w:tcPr>
          <w:p w14:paraId="45BDA1B7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2.5</w:t>
            </w:r>
          </w:p>
        </w:tc>
        <w:tc>
          <w:tcPr>
            <w:tcW w:w="1798" w:type="dxa"/>
          </w:tcPr>
          <w:p w14:paraId="16F1D4B5" w14:textId="77777777" w:rsidR="002A14B4" w:rsidRDefault="002A14B4" w:rsidP="002A14B4"/>
        </w:tc>
        <w:tc>
          <w:tcPr>
            <w:tcW w:w="1595" w:type="dxa"/>
          </w:tcPr>
          <w:p w14:paraId="5679D475" w14:textId="77777777" w:rsidR="002A14B4" w:rsidRDefault="002A14B4" w:rsidP="002A14B4"/>
        </w:tc>
      </w:tr>
      <w:tr w:rsidR="002A14B4" w14:paraId="45E25C4B" w14:textId="77777777" w:rsidTr="002A14B4">
        <w:tc>
          <w:tcPr>
            <w:tcW w:w="1031" w:type="dxa"/>
          </w:tcPr>
          <w:p w14:paraId="7B3CCB3D" w14:textId="77777777" w:rsidR="002A14B4" w:rsidRDefault="002A14B4" w:rsidP="002A14B4"/>
        </w:tc>
        <w:tc>
          <w:tcPr>
            <w:tcW w:w="3359" w:type="dxa"/>
          </w:tcPr>
          <w:p w14:paraId="664DF040" w14:textId="77777777" w:rsidR="002A14B4" w:rsidRDefault="002A14B4" w:rsidP="002A14B4">
            <w:pPr>
              <w:jc w:val="right"/>
            </w:pPr>
            <w:r>
              <w:t>Walk events</w:t>
            </w:r>
          </w:p>
        </w:tc>
        <w:tc>
          <w:tcPr>
            <w:tcW w:w="1233" w:type="dxa"/>
          </w:tcPr>
          <w:p w14:paraId="5706A249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2.5</w:t>
            </w:r>
          </w:p>
        </w:tc>
        <w:tc>
          <w:tcPr>
            <w:tcW w:w="1798" w:type="dxa"/>
          </w:tcPr>
          <w:p w14:paraId="348CBEF6" w14:textId="77777777" w:rsidR="002A14B4" w:rsidRDefault="002A14B4" w:rsidP="002A14B4"/>
        </w:tc>
        <w:tc>
          <w:tcPr>
            <w:tcW w:w="1595" w:type="dxa"/>
          </w:tcPr>
          <w:p w14:paraId="1686A130" w14:textId="77777777" w:rsidR="002A14B4" w:rsidRDefault="002A14B4" w:rsidP="002A14B4"/>
        </w:tc>
      </w:tr>
      <w:tr w:rsidR="002A14B4" w14:paraId="35FA6C97" w14:textId="77777777" w:rsidTr="002A14B4">
        <w:tc>
          <w:tcPr>
            <w:tcW w:w="1031" w:type="dxa"/>
          </w:tcPr>
          <w:p w14:paraId="17FB8962" w14:textId="77777777" w:rsidR="002A14B4" w:rsidRDefault="002A14B4" w:rsidP="002A14B4"/>
        </w:tc>
        <w:tc>
          <w:tcPr>
            <w:tcW w:w="3359" w:type="dxa"/>
          </w:tcPr>
          <w:p w14:paraId="27D229CD" w14:textId="77777777" w:rsidR="002A14B4" w:rsidRDefault="002A14B4" w:rsidP="002A14B4">
            <w:pPr>
              <w:jc w:val="right"/>
            </w:pPr>
            <w:r>
              <w:t>News and Events</w:t>
            </w:r>
          </w:p>
        </w:tc>
        <w:tc>
          <w:tcPr>
            <w:tcW w:w="1233" w:type="dxa"/>
          </w:tcPr>
          <w:p w14:paraId="449A75F7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2.5</w:t>
            </w:r>
          </w:p>
        </w:tc>
        <w:tc>
          <w:tcPr>
            <w:tcW w:w="1798" w:type="dxa"/>
          </w:tcPr>
          <w:p w14:paraId="74AC4C0F" w14:textId="77777777" w:rsidR="002A14B4" w:rsidRDefault="002A14B4" w:rsidP="002A14B4"/>
        </w:tc>
        <w:tc>
          <w:tcPr>
            <w:tcW w:w="1595" w:type="dxa"/>
          </w:tcPr>
          <w:p w14:paraId="10EED8A8" w14:textId="77777777" w:rsidR="002A14B4" w:rsidRDefault="002A14B4" w:rsidP="002A14B4"/>
        </w:tc>
      </w:tr>
      <w:tr w:rsidR="002A14B4" w14:paraId="46755635" w14:textId="77777777" w:rsidTr="002A14B4">
        <w:tc>
          <w:tcPr>
            <w:tcW w:w="1031" w:type="dxa"/>
          </w:tcPr>
          <w:p w14:paraId="6324A23D" w14:textId="77777777" w:rsidR="002A14B4" w:rsidRDefault="002A14B4" w:rsidP="002A14B4"/>
        </w:tc>
        <w:tc>
          <w:tcPr>
            <w:tcW w:w="3359" w:type="dxa"/>
          </w:tcPr>
          <w:p w14:paraId="0F70DFA5" w14:textId="77777777" w:rsidR="002A14B4" w:rsidRDefault="002A14B4" w:rsidP="002A14B4">
            <w:pPr>
              <w:jc w:val="right"/>
            </w:pPr>
            <w:r>
              <w:t>Announcements</w:t>
            </w:r>
          </w:p>
        </w:tc>
        <w:tc>
          <w:tcPr>
            <w:tcW w:w="1233" w:type="dxa"/>
          </w:tcPr>
          <w:p w14:paraId="78407C7A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2.5</w:t>
            </w:r>
          </w:p>
        </w:tc>
        <w:tc>
          <w:tcPr>
            <w:tcW w:w="1798" w:type="dxa"/>
          </w:tcPr>
          <w:p w14:paraId="5CF455B8" w14:textId="77777777" w:rsidR="002A14B4" w:rsidRDefault="002A14B4" w:rsidP="002A14B4"/>
        </w:tc>
        <w:tc>
          <w:tcPr>
            <w:tcW w:w="1595" w:type="dxa"/>
          </w:tcPr>
          <w:p w14:paraId="2489685C" w14:textId="77777777" w:rsidR="002A14B4" w:rsidRDefault="002A14B4" w:rsidP="002A14B4"/>
        </w:tc>
      </w:tr>
      <w:tr w:rsidR="002A14B4" w14:paraId="78790675" w14:textId="77777777" w:rsidTr="002A14B4">
        <w:tc>
          <w:tcPr>
            <w:tcW w:w="1031" w:type="dxa"/>
          </w:tcPr>
          <w:p w14:paraId="1E78FF5B" w14:textId="77777777" w:rsidR="002A14B4" w:rsidRDefault="002A14B4" w:rsidP="002A14B4"/>
        </w:tc>
        <w:tc>
          <w:tcPr>
            <w:tcW w:w="3359" w:type="dxa"/>
          </w:tcPr>
          <w:p w14:paraId="22E90034" w14:textId="77777777" w:rsidR="002A14B4" w:rsidRDefault="002A14B4" w:rsidP="002A14B4">
            <w:pPr>
              <w:jc w:val="right"/>
            </w:pPr>
            <w:r>
              <w:t>Membership Login</w:t>
            </w:r>
          </w:p>
        </w:tc>
        <w:tc>
          <w:tcPr>
            <w:tcW w:w="1233" w:type="dxa"/>
          </w:tcPr>
          <w:p w14:paraId="5FB9A2EE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2.5</w:t>
            </w:r>
          </w:p>
        </w:tc>
        <w:tc>
          <w:tcPr>
            <w:tcW w:w="1798" w:type="dxa"/>
          </w:tcPr>
          <w:p w14:paraId="6FAC6EB5" w14:textId="77777777" w:rsidR="002A14B4" w:rsidRDefault="002A14B4" w:rsidP="002A14B4"/>
        </w:tc>
        <w:tc>
          <w:tcPr>
            <w:tcW w:w="1595" w:type="dxa"/>
          </w:tcPr>
          <w:p w14:paraId="45200552" w14:textId="77777777" w:rsidR="002A14B4" w:rsidRDefault="002A14B4" w:rsidP="002A14B4"/>
        </w:tc>
      </w:tr>
      <w:tr w:rsidR="002A14B4" w14:paraId="0758409A" w14:textId="77777777" w:rsidTr="002A14B4">
        <w:tc>
          <w:tcPr>
            <w:tcW w:w="1031" w:type="dxa"/>
            <w:shd w:val="clear" w:color="auto" w:fill="auto"/>
          </w:tcPr>
          <w:p w14:paraId="55F9B761" w14:textId="77777777" w:rsidR="002A14B4" w:rsidRDefault="002A14B4" w:rsidP="002A14B4"/>
        </w:tc>
        <w:tc>
          <w:tcPr>
            <w:tcW w:w="3359" w:type="dxa"/>
            <w:shd w:val="clear" w:color="auto" w:fill="auto"/>
          </w:tcPr>
          <w:p w14:paraId="67FCEE42" w14:textId="77777777" w:rsidR="002A14B4" w:rsidRDefault="002A14B4" w:rsidP="002A14B4">
            <w:pPr>
              <w:jc w:val="right"/>
            </w:pPr>
            <w:r>
              <w:t>Testing and troubleshooting</w:t>
            </w:r>
          </w:p>
        </w:tc>
        <w:tc>
          <w:tcPr>
            <w:tcW w:w="1233" w:type="dxa"/>
            <w:shd w:val="clear" w:color="auto" w:fill="auto"/>
          </w:tcPr>
          <w:p w14:paraId="6D4D5B00" w14:textId="77777777" w:rsidR="002A14B4" w:rsidRDefault="002A14B4" w:rsidP="002A14B4">
            <w:pPr>
              <w:jc w:val="right"/>
            </w:pPr>
            <w:r w:rsidRPr="001F0148">
              <w:rPr>
                <w:color w:val="A6A6A6" w:themeColor="background1" w:themeShade="A6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14:paraId="4BA906F6" w14:textId="77777777" w:rsidR="002A14B4" w:rsidRDefault="002A14B4" w:rsidP="002A14B4"/>
        </w:tc>
        <w:tc>
          <w:tcPr>
            <w:tcW w:w="1595" w:type="dxa"/>
            <w:shd w:val="clear" w:color="auto" w:fill="auto"/>
          </w:tcPr>
          <w:p w14:paraId="2E7CDDDD" w14:textId="77777777" w:rsidR="002A14B4" w:rsidRDefault="002A14B4" w:rsidP="002A14B4"/>
        </w:tc>
      </w:tr>
      <w:tr w:rsidR="002A14B4" w14:paraId="7EB08D2D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5FB31B33" w14:textId="77777777" w:rsidR="002A14B4" w:rsidRDefault="002A14B4" w:rsidP="002A14B4">
            <w:r>
              <w:t>1b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752769C3" w14:textId="77777777" w:rsidR="002A14B4" w:rsidRDefault="002A14B4" w:rsidP="002A14B4">
            <w:r>
              <w:t>Report on Wireframes – 500 words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04114FCF" w14:textId="77777777" w:rsidR="002A14B4" w:rsidRDefault="002A14B4" w:rsidP="002A14B4">
            <w:r>
              <w:t>4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272F7651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62DACB27" w14:textId="77777777" w:rsidR="002A14B4" w:rsidRDefault="002A14B4" w:rsidP="002A14B4"/>
        </w:tc>
      </w:tr>
      <w:tr w:rsidR="002A14B4" w14:paraId="08A59A42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5624FAC5" w14:textId="77777777" w:rsidR="002A14B4" w:rsidRDefault="002A14B4" w:rsidP="002A14B4">
            <w:r>
              <w:t>2a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63B5487B" w14:textId="77777777" w:rsidR="002A14B4" w:rsidRDefault="002A14B4" w:rsidP="002A14B4">
            <w:r>
              <w:t>Add Walk Page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3CAA8C9F" w14:textId="77777777" w:rsidR="002A14B4" w:rsidRDefault="002A14B4" w:rsidP="002A14B4">
            <w:r>
              <w:t>14.5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75E185DA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67D8F115" w14:textId="77777777" w:rsidR="002A14B4" w:rsidRDefault="002A14B4" w:rsidP="002A14B4"/>
        </w:tc>
      </w:tr>
      <w:tr w:rsidR="002A14B4" w14:paraId="17615C63" w14:textId="77777777" w:rsidTr="002A14B4">
        <w:tc>
          <w:tcPr>
            <w:tcW w:w="1031" w:type="dxa"/>
          </w:tcPr>
          <w:p w14:paraId="541B9178" w14:textId="77777777" w:rsidR="002A14B4" w:rsidRDefault="002A14B4" w:rsidP="002A14B4"/>
        </w:tc>
        <w:tc>
          <w:tcPr>
            <w:tcW w:w="3359" w:type="dxa"/>
          </w:tcPr>
          <w:p w14:paraId="40A88AFA" w14:textId="77777777" w:rsidR="002A14B4" w:rsidRDefault="002A14B4" w:rsidP="002A14B4">
            <w:pPr>
              <w:jc w:val="right"/>
            </w:pPr>
            <w:r>
              <w:t>HTML creation for form</w:t>
            </w:r>
          </w:p>
        </w:tc>
        <w:tc>
          <w:tcPr>
            <w:tcW w:w="1233" w:type="dxa"/>
          </w:tcPr>
          <w:p w14:paraId="1CE85F41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6</w:t>
            </w:r>
          </w:p>
        </w:tc>
        <w:tc>
          <w:tcPr>
            <w:tcW w:w="1798" w:type="dxa"/>
          </w:tcPr>
          <w:p w14:paraId="199B1090" w14:textId="77777777" w:rsidR="002A14B4" w:rsidRDefault="002A14B4" w:rsidP="002A14B4"/>
        </w:tc>
        <w:tc>
          <w:tcPr>
            <w:tcW w:w="1595" w:type="dxa"/>
          </w:tcPr>
          <w:p w14:paraId="6CD736E2" w14:textId="77777777" w:rsidR="002A14B4" w:rsidRDefault="002A14B4" w:rsidP="002A14B4"/>
        </w:tc>
      </w:tr>
      <w:tr w:rsidR="002A14B4" w14:paraId="4C028DF0" w14:textId="77777777" w:rsidTr="002A14B4">
        <w:tc>
          <w:tcPr>
            <w:tcW w:w="1031" w:type="dxa"/>
          </w:tcPr>
          <w:p w14:paraId="0D22052E" w14:textId="77777777" w:rsidR="002A14B4" w:rsidRDefault="002A14B4" w:rsidP="002A14B4"/>
        </w:tc>
        <w:tc>
          <w:tcPr>
            <w:tcW w:w="3359" w:type="dxa"/>
          </w:tcPr>
          <w:p w14:paraId="6D2D6690" w14:textId="77777777" w:rsidR="002A14B4" w:rsidRDefault="002A14B4" w:rsidP="002A14B4">
            <w:pPr>
              <w:jc w:val="right"/>
            </w:pPr>
            <w:r>
              <w:t>CSS creation for form</w:t>
            </w:r>
          </w:p>
        </w:tc>
        <w:tc>
          <w:tcPr>
            <w:tcW w:w="1233" w:type="dxa"/>
          </w:tcPr>
          <w:p w14:paraId="01C48CA4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6</w:t>
            </w:r>
          </w:p>
        </w:tc>
        <w:tc>
          <w:tcPr>
            <w:tcW w:w="1798" w:type="dxa"/>
          </w:tcPr>
          <w:p w14:paraId="6C541976" w14:textId="77777777" w:rsidR="002A14B4" w:rsidRDefault="002A14B4" w:rsidP="002A14B4"/>
        </w:tc>
        <w:tc>
          <w:tcPr>
            <w:tcW w:w="1595" w:type="dxa"/>
          </w:tcPr>
          <w:p w14:paraId="7161B250" w14:textId="77777777" w:rsidR="002A14B4" w:rsidRDefault="002A14B4" w:rsidP="002A14B4"/>
        </w:tc>
      </w:tr>
      <w:tr w:rsidR="002A14B4" w14:paraId="1F7889D1" w14:textId="77777777" w:rsidTr="002A14B4">
        <w:tc>
          <w:tcPr>
            <w:tcW w:w="1031" w:type="dxa"/>
          </w:tcPr>
          <w:p w14:paraId="190C192A" w14:textId="77777777" w:rsidR="002A14B4" w:rsidRDefault="002A14B4" w:rsidP="002A14B4"/>
        </w:tc>
        <w:tc>
          <w:tcPr>
            <w:tcW w:w="3359" w:type="dxa"/>
          </w:tcPr>
          <w:p w14:paraId="002E2618" w14:textId="77777777" w:rsidR="002A14B4" w:rsidRDefault="002A14B4" w:rsidP="002A14B4">
            <w:pPr>
              <w:jc w:val="right"/>
            </w:pPr>
            <w:r>
              <w:t>Testing and Troubleshooting</w:t>
            </w:r>
          </w:p>
        </w:tc>
        <w:tc>
          <w:tcPr>
            <w:tcW w:w="1233" w:type="dxa"/>
          </w:tcPr>
          <w:p w14:paraId="0578254A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</w:t>
            </w:r>
          </w:p>
        </w:tc>
        <w:tc>
          <w:tcPr>
            <w:tcW w:w="1798" w:type="dxa"/>
          </w:tcPr>
          <w:p w14:paraId="6D3B2EB2" w14:textId="77777777" w:rsidR="002A14B4" w:rsidRDefault="002A14B4" w:rsidP="002A14B4"/>
        </w:tc>
        <w:tc>
          <w:tcPr>
            <w:tcW w:w="1595" w:type="dxa"/>
          </w:tcPr>
          <w:p w14:paraId="127B4E53" w14:textId="77777777" w:rsidR="002A14B4" w:rsidRDefault="002A14B4" w:rsidP="002A14B4"/>
        </w:tc>
      </w:tr>
      <w:tr w:rsidR="002A14B4" w14:paraId="6923946C" w14:textId="77777777" w:rsidTr="002A14B4">
        <w:tc>
          <w:tcPr>
            <w:tcW w:w="1031" w:type="dxa"/>
          </w:tcPr>
          <w:p w14:paraId="6E4BCB39" w14:textId="77777777" w:rsidR="002A14B4" w:rsidRDefault="002A14B4" w:rsidP="002A14B4"/>
        </w:tc>
        <w:tc>
          <w:tcPr>
            <w:tcW w:w="3359" w:type="dxa"/>
          </w:tcPr>
          <w:p w14:paraId="6CC041AA" w14:textId="77777777" w:rsidR="002A14B4" w:rsidRDefault="002A14B4" w:rsidP="002A14B4">
            <w:pPr>
              <w:jc w:val="right"/>
            </w:pPr>
            <w:r>
              <w:t>Validate HTML</w:t>
            </w:r>
          </w:p>
        </w:tc>
        <w:tc>
          <w:tcPr>
            <w:tcW w:w="1233" w:type="dxa"/>
          </w:tcPr>
          <w:p w14:paraId="26A40F9E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0.5</w:t>
            </w:r>
          </w:p>
        </w:tc>
        <w:tc>
          <w:tcPr>
            <w:tcW w:w="1798" w:type="dxa"/>
          </w:tcPr>
          <w:p w14:paraId="7EF7F9C9" w14:textId="77777777" w:rsidR="002A14B4" w:rsidRDefault="002A14B4" w:rsidP="002A14B4"/>
        </w:tc>
        <w:tc>
          <w:tcPr>
            <w:tcW w:w="1595" w:type="dxa"/>
          </w:tcPr>
          <w:p w14:paraId="0A36889D" w14:textId="77777777" w:rsidR="002A14B4" w:rsidRDefault="002A14B4" w:rsidP="002A14B4"/>
        </w:tc>
      </w:tr>
      <w:tr w:rsidR="002A14B4" w14:paraId="532A3A00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1501E594" w14:textId="77777777" w:rsidR="002A14B4" w:rsidRDefault="002A14B4" w:rsidP="002A14B4">
            <w:r>
              <w:t>2b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04D1194A" w14:textId="77777777" w:rsidR="002A14B4" w:rsidRDefault="002A14B4" w:rsidP="002A14B4">
            <w:r>
              <w:t>Responsive Walk Page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64C3DA09" w14:textId="77777777" w:rsidR="002A14B4" w:rsidRDefault="002A14B4" w:rsidP="002A14B4">
            <w:r>
              <w:t>14.5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48908747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6BA279DE" w14:textId="77777777" w:rsidR="002A14B4" w:rsidRDefault="002A14B4" w:rsidP="002A14B4"/>
        </w:tc>
      </w:tr>
      <w:tr w:rsidR="002A14B4" w14:paraId="1EC591C1" w14:textId="77777777" w:rsidTr="002A14B4">
        <w:tc>
          <w:tcPr>
            <w:tcW w:w="1031" w:type="dxa"/>
          </w:tcPr>
          <w:p w14:paraId="15FFF1B0" w14:textId="77777777" w:rsidR="002A14B4" w:rsidRDefault="002A14B4" w:rsidP="002A14B4"/>
        </w:tc>
        <w:tc>
          <w:tcPr>
            <w:tcW w:w="3359" w:type="dxa"/>
          </w:tcPr>
          <w:p w14:paraId="16E79EB1" w14:textId="77777777" w:rsidR="002A14B4" w:rsidRDefault="002A14B4" w:rsidP="002A14B4">
            <w:pPr>
              <w:jc w:val="right"/>
            </w:pPr>
            <w:r>
              <w:t>Amend HTML for Mobile phone</w:t>
            </w:r>
          </w:p>
        </w:tc>
        <w:tc>
          <w:tcPr>
            <w:tcW w:w="1233" w:type="dxa"/>
          </w:tcPr>
          <w:p w14:paraId="4EBFB727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6</w:t>
            </w:r>
          </w:p>
        </w:tc>
        <w:tc>
          <w:tcPr>
            <w:tcW w:w="1798" w:type="dxa"/>
          </w:tcPr>
          <w:p w14:paraId="2BE23E9E" w14:textId="77777777" w:rsidR="002A14B4" w:rsidRDefault="002A14B4" w:rsidP="002A14B4"/>
        </w:tc>
        <w:tc>
          <w:tcPr>
            <w:tcW w:w="1595" w:type="dxa"/>
          </w:tcPr>
          <w:p w14:paraId="2188F902" w14:textId="77777777" w:rsidR="002A14B4" w:rsidRDefault="002A14B4" w:rsidP="002A14B4"/>
        </w:tc>
      </w:tr>
      <w:tr w:rsidR="002A14B4" w14:paraId="1E3BB52D" w14:textId="77777777" w:rsidTr="002A14B4">
        <w:tc>
          <w:tcPr>
            <w:tcW w:w="1031" w:type="dxa"/>
          </w:tcPr>
          <w:p w14:paraId="1C754C4B" w14:textId="77777777" w:rsidR="002A14B4" w:rsidRDefault="002A14B4" w:rsidP="002A14B4"/>
        </w:tc>
        <w:tc>
          <w:tcPr>
            <w:tcW w:w="3359" w:type="dxa"/>
          </w:tcPr>
          <w:p w14:paraId="5AFC8F0B" w14:textId="77777777" w:rsidR="002A14B4" w:rsidRDefault="002A14B4" w:rsidP="002A14B4">
            <w:pPr>
              <w:jc w:val="right"/>
            </w:pPr>
            <w:r>
              <w:t>Amend CSS for Mobile Phone</w:t>
            </w:r>
          </w:p>
        </w:tc>
        <w:tc>
          <w:tcPr>
            <w:tcW w:w="1233" w:type="dxa"/>
          </w:tcPr>
          <w:p w14:paraId="260882DF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6</w:t>
            </w:r>
          </w:p>
        </w:tc>
        <w:tc>
          <w:tcPr>
            <w:tcW w:w="1798" w:type="dxa"/>
          </w:tcPr>
          <w:p w14:paraId="2F9171BD" w14:textId="77777777" w:rsidR="002A14B4" w:rsidRDefault="002A14B4" w:rsidP="002A14B4"/>
        </w:tc>
        <w:tc>
          <w:tcPr>
            <w:tcW w:w="1595" w:type="dxa"/>
          </w:tcPr>
          <w:p w14:paraId="79C5397F" w14:textId="77777777" w:rsidR="002A14B4" w:rsidRDefault="002A14B4" w:rsidP="002A14B4"/>
        </w:tc>
      </w:tr>
      <w:tr w:rsidR="002A14B4" w14:paraId="0B418B21" w14:textId="77777777" w:rsidTr="002A14B4">
        <w:tc>
          <w:tcPr>
            <w:tcW w:w="1031" w:type="dxa"/>
          </w:tcPr>
          <w:p w14:paraId="73A23285" w14:textId="77777777" w:rsidR="002A14B4" w:rsidRDefault="002A14B4" w:rsidP="002A14B4"/>
        </w:tc>
        <w:tc>
          <w:tcPr>
            <w:tcW w:w="3359" w:type="dxa"/>
          </w:tcPr>
          <w:p w14:paraId="30791AD8" w14:textId="77777777" w:rsidR="002A14B4" w:rsidRDefault="002A14B4" w:rsidP="002A14B4">
            <w:pPr>
              <w:jc w:val="right"/>
            </w:pPr>
            <w:r>
              <w:t>Testing and Troubleshooting</w:t>
            </w:r>
          </w:p>
        </w:tc>
        <w:tc>
          <w:tcPr>
            <w:tcW w:w="1233" w:type="dxa"/>
          </w:tcPr>
          <w:p w14:paraId="31079421" w14:textId="77777777" w:rsidR="002A14B4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</w:t>
            </w:r>
          </w:p>
        </w:tc>
        <w:tc>
          <w:tcPr>
            <w:tcW w:w="1798" w:type="dxa"/>
          </w:tcPr>
          <w:p w14:paraId="0ACA90A8" w14:textId="77777777" w:rsidR="002A14B4" w:rsidRDefault="002A14B4" w:rsidP="002A14B4"/>
        </w:tc>
        <w:tc>
          <w:tcPr>
            <w:tcW w:w="1595" w:type="dxa"/>
          </w:tcPr>
          <w:p w14:paraId="181C2845" w14:textId="77777777" w:rsidR="002A14B4" w:rsidRDefault="002A14B4" w:rsidP="002A14B4"/>
        </w:tc>
      </w:tr>
      <w:tr w:rsidR="002A14B4" w14:paraId="4E5B02D3" w14:textId="77777777" w:rsidTr="002A14B4">
        <w:tc>
          <w:tcPr>
            <w:tcW w:w="1031" w:type="dxa"/>
          </w:tcPr>
          <w:p w14:paraId="6C831CF8" w14:textId="77777777" w:rsidR="002A14B4" w:rsidRDefault="002A14B4" w:rsidP="002A14B4"/>
        </w:tc>
        <w:tc>
          <w:tcPr>
            <w:tcW w:w="3359" w:type="dxa"/>
          </w:tcPr>
          <w:p w14:paraId="7CFB47D5" w14:textId="77777777" w:rsidR="002A14B4" w:rsidRDefault="002A14B4" w:rsidP="002A14B4">
            <w:pPr>
              <w:jc w:val="right"/>
            </w:pPr>
            <w:r>
              <w:t>Validate HTML</w:t>
            </w:r>
          </w:p>
        </w:tc>
        <w:tc>
          <w:tcPr>
            <w:tcW w:w="1233" w:type="dxa"/>
          </w:tcPr>
          <w:p w14:paraId="4EFFAC64" w14:textId="77777777" w:rsidR="002A14B4" w:rsidRDefault="002A14B4" w:rsidP="002A14B4">
            <w:pPr>
              <w:jc w:val="right"/>
            </w:pPr>
            <w:r w:rsidRPr="00851286">
              <w:rPr>
                <w:color w:val="BFBFBF" w:themeColor="background1" w:themeShade="BF"/>
              </w:rPr>
              <w:t>0.5</w:t>
            </w:r>
          </w:p>
        </w:tc>
        <w:tc>
          <w:tcPr>
            <w:tcW w:w="1798" w:type="dxa"/>
          </w:tcPr>
          <w:p w14:paraId="41855577" w14:textId="77777777" w:rsidR="002A14B4" w:rsidRDefault="002A14B4" w:rsidP="002A14B4"/>
        </w:tc>
        <w:tc>
          <w:tcPr>
            <w:tcW w:w="1595" w:type="dxa"/>
          </w:tcPr>
          <w:p w14:paraId="332C879B" w14:textId="77777777" w:rsidR="002A14B4" w:rsidRDefault="002A14B4" w:rsidP="002A14B4"/>
        </w:tc>
      </w:tr>
      <w:tr w:rsidR="002A14B4" w14:paraId="39E12C0E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1488375D" w14:textId="77777777" w:rsidR="002A14B4" w:rsidRDefault="002A14B4" w:rsidP="002A14B4">
            <w:r>
              <w:t>2c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48C0B50A" w14:textId="77777777" w:rsidR="002A14B4" w:rsidRDefault="002A14B4" w:rsidP="002A14B4">
            <w:r>
              <w:t>Report on responsive design –</w:t>
            </w:r>
          </w:p>
          <w:p w14:paraId="23EE1AB3" w14:textId="77777777" w:rsidR="002A14B4" w:rsidRDefault="002A14B4" w:rsidP="002A14B4">
            <w:r>
              <w:t xml:space="preserve"> 500 Words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0083053F" w14:textId="77777777" w:rsidR="002A14B4" w:rsidRDefault="002A14B4" w:rsidP="002A14B4">
            <w:r>
              <w:t>4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3D6CE88D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16223893" w14:textId="77777777" w:rsidR="002A14B4" w:rsidRDefault="002A14B4" w:rsidP="002A14B4"/>
        </w:tc>
      </w:tr>
      <w:tr w:rsidR="002A14B4" w14:paraId="5845E41D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0E63E7F6" w14:textId="77777777" w:rsidR="002A14B4" w:rsidRDefault="002A14B4" w:rsidP="002A14B4">
            <w:r>
              <w:t>3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29C677CC" w14:textId="77777777" w:rsidR="002A14B4" w:rsidRDefault="002A14B4" w:rsidP="002A14B4">
            <w:r>
              <w:t>Report on Authentication and Authorisation – 600 words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3DEEA620" w14:textId="77777777" w:rsidR="002A14B4" w:rsidRDefault="002A14B4" w:rsidP="002A14B4">
            <w:r>
              <w:t>5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0767EB60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38BD7BDF" w14:textId="77777777" w:rsidR="002A14B4" w:rsidRDefault="002A14B4" w:rsidP="002A14B4"/>
        </w:tc>
      </w:tr>
      <w:tr w:rsidR="002A14B4" w14:paraId="1205581A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0C4D1F07" w14:textId="77777777" w:rsidR="002A14B4" w:rsidRDefault="002A14B4" w:rsidP="002A14B4">
            <w:r>
              <w:t>4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05AC1801" w14:textId="77777777" w:rsidR="002A14B4" w:rsidRDefault="002A14B4" w:rsidP="002A14B4">
            <w:r>
              <w:t>Acceptance Tests Table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36218447" w14:textId="77777777" w:rsidR="002A14B4" w:rsidRDefault="002A14B4" w:rsidP="002A14B4">
            <w:r>
              <w:t>3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3EDC6E30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297BEB79" w14:textId="77777777" w:rsidR="002A14B4" w:rsidRDefault="002A14B4" w:rsidP="002A14B4"/>
        </w:tc>
      </w:tr>
      <w:tr w:rsidR="002A14B4" w14:paraId="387BF0E3" w14:textId="77777777" w:rsidTr="002A14B4">
        <w:tc>
          <w:tcPr>
            <w:tcW w:w="1031" w:type="dxa"/>
          </w:tcPr>
          <w:p w14:paraId="72119A6F" w14:textId="77777777" w:rsidR="002A14B4" w:rsidRDefault="002A14B4" w:rsidP="002A14B4"/>
        </w:tc>
        <w:tc>
          <w:tcPr>
            <w:tcW w:w="3359" w:type="dxa"/>
          </w:tcPr>
          <w:p w14:paraId="285E8EFC" w14:textId="77777777" w:rsidR="002A14B4" w:rsidRDefault="002A14B4" w:rsidP="002A14B4">
            <w:pPr>
              <w:jc w:val="right"/>
            </w:pPr>
            <w:r>
              <w:t>2 required for Add Walk Event</w:t>
            </w:r>
          </w:p>
        </w:tc>
        <w:tc>
          <w:tcPr>
            <w:tcW w:w="1233" w:type="dxa"/>
          </w:tcPr>
          <w:p w14:paraId="4EA01A5C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1.5</w:t>
            </w:r>
          </w:p>
        </w:tc>
        <w:tc>
          <w:tcPr>
            <w:tcW w:w="1798" w:type="dxa"/>
          </w:tcPr>
          <w:p w14:paraId="6F2019D4" w14:textId="77777777" w:rsidR="002A14B4" w:rsidRDefault="002A14B4" w:rsidP="002A14B4"/>
        </w:tc>
        <w:tc>
          <w:tcPr>
            <w:tcW w:w="1595" w:type="dxa"/>
          </w:tcPr>
          <w:p w14:paraId="3D8BD520" w14:textId="77777777" w:rsidR="002A14B4" w:rsidRDefault="002A14B4" w:rsidP="002A14B4"/>
        </w:tc>
      </w:tr>
      <w:tr w:rsidR="002A14B4" w14:paraId="2DAB2D62" w14:textId="77777777" w:rsidTr="002A14B4">
        <w:tc>
          <w:tcPr>
            <w:tcW w:w="1031" w:type="dxa"/>
          </w:tcPr>
          <w:p w14:paraId="05D4FA27" w14:textId="77777777" w:rsidR="002A14B4" w:rsidRDefault="002A14B4" w:rsidP="002A14B4"/>
        </w:tc>
        <w:tc>
          <w:tcPr>
            <w:tcW w:w="3359" w:type="dxa"/>
          </w:tcPr>
          <w:p w14:paraId="568D5ACC" w14:textId="77777777" w:rsidR="002A14B4" w:rsidRDefault="002A14B4" w:rsidP="002A14B4">
            <w:pPr>
              <w:jc w:val="right"/>
            </w:pPr>
            <w:r>
              <w:t>2 required for Edit Walk Event</w:t>
            </w:r>
          </w:p>
        </w:tc>
        <w:tc>
          <w:tcPr>
            <w:tcW w:w="1233" w:type="dxa"/>
          </w:tcPr>
          <w:p w14:paraId="07E11988" w14:textId="77777777" w:rsidR="002A14B4" w:rsidRPr="00851286" w:rsidRDefault="002A14B4" w:rsidP="002A14B4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1.5</w:t>
            </w:r>
          </w:p>
        </w:tc>
        <w:tc>
          <w:tcPr>
            <w:tcW w:w="1798" w:type="dxa"/>
          </w:tcPr>
          <w:p w14:paraId="619D2C94" w14:textId="77777777" w:rsidR="002A14B4" w:rsidRDefault="002A14B4" w:rsidP="002A14B4"/>
        </w:tc>
        <w:tc>
          <w:tcPr>
            <w:tcW w:w="1595" w:type="dxa"/>
          </w:tcPr>
          <w:p w14:paraId="65C4101E" w14:textId="77777777" w:rsidR="002A14B4" w:rsidRDefault="002A14B4" w:rsidP="002A14B4"/>
        </w:tc>
      </w:tr>
      <w:tr w:rsidR="002A14B4" w14:paraId="3BD8B925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1AF8E451" w14:textId="77777777" w:rsidR="002A14B4" w:rsidRDefault="002A14B4" w:rsidP="002A14B4">
            <w:r>
              <w:t>5a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595BB77D" w14:textId="77777777" w:rsidR="002A14B4" w:rsidRDefault="002A14B4" w:rsidP="002A14B4">
            <w:r>
              <w:t xml:space="preserve">Report on version control – </w:t>
            </w:r>
          </w:p>
          <w:p w14:paraId="2E9B1BDD" w14:textId="77777777" w:rsidR="002A14B4" w:rsidRDefault="002A14B4" w:rsidP="002A14B4">
            <w:r>
              <w:t>300 words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0F88C4E1" w14:textId="77777777" w:rsidR="002A14B4" w:rsidRDefault="002A14B4" w:rsidP="002A14B4">
            <w:r>
              <w:t>3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0CF5AC2E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47DB1C47" w14:textId="77777777" w:rsidR="002A14B4" w:rsidRDefault="002A14B4" w:rsidP="002A14B4"/>
        </w:tc>
      </w:tr>
      <w:tr w:rsidR="002A14B4" w14:paraId="4CC0990A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044382C2" w14:textId="77777777" w:rsidR="002A14B4" w:rsidRDefault="002A14B4" w:rsidP="002A14B4">
            <w:r>
              <w:t>5b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2CFBF670" w14:textId="77777777" w:rsidR="002A14B4" w:rsidRDefault="002A14B4" w:rsidP="002A14B4">
            <w:r>
              <w:t>Evidence on use of version control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5929F5BC" w14:textId="77777777" w:rsidR="002A14B4" w:rsidRDefault="002A14B4" w:rsidP="002A14B4">
            <w:r>
              <w:t>0.5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39C51F57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5A50119D" w14:textId="77777777" w:rsidR="002A14B4" w:rsidRDefault="002A14B4" w:rsidP="002A14B4"/>
        </w:tc>
      </w:tr>
      <w:tr w:rsidR="002A14B4" w14:paraId="765ABA22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13BBE8C8" w14:textId="77777777" w:rsidR="002A14B4" w:rsidRDefault="002A14B4" w:rsidP="002A14B4">
            <w:r>
              <w:t>6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2ADDF376" w14:textId="77777777" w:rsidR="002A14B4" w:rsidRDefault="002A14B4" w:rsidP="002A14B4">
            <w:r>
              <w:t>Reflection on work completed – 500 words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1FD1AF31" w14:textId="77777777" w:rsidR="002A14B4" w:rsidRDefault="002A14B4" w:rsidP="002A14B4">
            <w:r>
              <w:t>4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4A3A9C8E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4594BE70" w14:textId="77777777" w:rsidR="002A14B4" w:rsidRDefault="002A14B4" w:rsidP="002A14B4"/>
        </w:tc>
      </w:tr>
      <w:tr w:rsidR="002A14B4" w14:paraId="086B6919" w14:textId="77777777" w:rsidTr="002A14B4">
        <w:tc>
          <w:tcPr>
            <w:tcW w:w="1031" w:type="dxa"/>
            <w:shd w:val="clear" w:color="auto" w:fill="D9E2F3" w:themeFill="accent1" w:themeFillTint="33"/>
          </w:tcPr>
          <w:p w14:paraId="11A39654" w14:textId="77777777" w:rsidR="002A14B4" w:rsidRDefault="002A14B4" w:rsidP="002A14B4">
            <w:r>
              <w:t>other</w:t>
            </w:r>
          </w:p>
        </w:tc>
        <w:tc>
          <w:tcPr>
            <w:tcW w:w="3359" w:type="dxa"/>
            <w:shd w:val="clear" w:color="auto" w:fill="D9E2F3" w:themeFill="accent1" w:themeFillTint="33"/>
          </w:tcPr>
          <w:p w14:paraId="4BCABE40" w14:textId="77777777" w:rsidR="002A14B4" w:rsidRDefault="002A14B4" w:rsidP="002A14B4">
            <w:r>
              <w:t>Introduction and conclusion to the report – no word limit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3BF17DC2" w14:textId="77777777" w:rsidR="002A14B4" w:rsidRDefault="002A14B4" w:rsidP="002A14B4">
            <w:r>
              <w:t>2 hours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3A725385" w14:textId="77777777" w:rsidR="002A14B4" w:rsidRDefault="002A14B4" w:rsidP="002A14B4"/>
        </w:tc>
        <w:tc>
          <w:tcPr>
            <w:tcW w:w="1595" w:type="dxa"/>
            <w:shd w:val="clear" w:color="auto" w:fill="D9E2F3" w:themeFill="accent1" w:themeFillTint="33"/>
          </w:tcPr>
          <w:p w14:paraId="4EFAD933" w14:textId="77777777" w:rsidR="002A14B4" w:rsidRDefault="002A14B4" w:rsidP="002A14B4"/>
        </w:tc>
      </w:tr>
      <w:tr w:rsidR="002A14B4" w:rsidRPr="007B226B" w14:paraId="05ACF5E6" w14:textId="77777777" w:rsidTr="002A14B4">
        <w:tc>
          <w:tcPr>
            <w:tcW w:w="4390" w:type="dxa"/>
            <w:gridSpan w:val="2"/>
          </w:tcPr>
          <w:p w14:paraId="1BABA951" w14:textId="77777777" w:rsidR="002A14B4" w:rsidRPr="007B226B" w:rsidRDefault="002A14B4" w:rsidP="002A14B4">
            <w:pPr>
              <w:jc w:val="right"/>
              <w:rPr>
                <w:b/>
                <w:bCs/>
              </w:rPr>
            </w:pPr>
            <w:r w:rsidRPr="007B226B">
              <w:rPr>
                <w:b/>
                <w:bCs/>
              </w:rPr>
              <w:t>Total Duration Required</w:t>
            </w:r>
          </w:p>
        </w:tc>
        <w:tc>
          <w:tcPr>
            <w:tcW w:w="1233" w:type="dxa"/>
          </w:tcPr>
          <w:p w14:paraId="238B5BF9" w14:textId="77777777" w:rsidR="002A14B4" w:rsidRPr="007B226B" w:rsidRDefault="002A14B4" w:rsidP="002A14B4">
            <w:pPr>
              <w:rPr>
                <w:b/>
                <w:bCs/>
              </w:rPr>
            </w:pPr>
            <w:r w:rsidRPr="007B226B">
              <w:rPr>
                <w:b/>
                <w:bCs/>
              </w:rPr>
              <w:t>6</w:t>
            </w:r>
            <w:r>
              <w:rPr>
                <w:b/>
                <w:bCs/>
              </w:rPr>
              <w:t>8</w:t>
            </w:r>
            <w:r w:rsidRPr="007B226B">
              <w:rPr>
                <w:b/>
                <w:bCs/>
              </w:rPr>
              <w:t xml:space="preserve"> hours</w:t>
            </w:r>
          </w:p>
        </w:tc>
        <w:tc>
          <w:tcPr>
            <w:tcW w:w="1798" w:type="dxa"/>
          </w:tcPr>
          <w:p w14:paraId="3454273D" w14:textId="77777777" w:rsidR="002A14B4" w:rsidRPr="007B226B" w:rsidRDefault="002A14B4" w:rsidP="002A14B4">
            <w:pPr>
              <w:rPr>
                <w:b/>
                <w:bCs/>
              </w:rPr>
            </w:pPr>
          </w:p>
        </w:tc>
        <w:tc>
          <w:tcPr>
            <w:tcW w:w="1595" w:type="dxa"/>
          </w:tcPr>
          <w:p w14:paraId="1B722974" w14:textId="77777777" w:rsidR="002A14B4" w:rsidRPr="007B226B" w:rsidRDefault="002A14B4" w:rsidP="002A14B4">
            <w:pPr>
              <w:rPr>
                <w:b/>
                <w:bCs/>
              </w:rPr>
            </w:pPr>
          </w:p>
        </w:tc>
      </w:tr>
    </w:tbl>
    <w:p w14:paraId="722B2D80" w14:textId="76258558" w:rsidR="00AB2205" w:rsidRDefault="00AB2205" w:rsidP="003315B7">
      <w:pPr>
        <w:rPr>
          <w:rFonts w:ascii="Courier New" w:hAnsi="Courier New" w:cs="Courier New"/>
        </w:rPr>
      </w:pPr>
    </w:p>
    <w:p w14:paraId="187988BE" w14:textId="097F9999" w:rsidR="00D52B9A" w:rsidRDefault="00D52B9A" w:rsidP="003315B7">
      <w:pPr>
        <w:rPr>
          <w:rFonts w:ascii="Courier New" w:hAnsi="Courier New" w:cs="Courier New"/>
        </w:rPr>
      </w:pPr>
    </w:p>
    <w:p w14:paraId="7F343B60" w14:textId="11D6C5F1" w:rsidR="00D52B9A" w:rsidRDefault="00D52B9A" w:rsidP="003315B7">
      <w:pPr>
        <w:rPr>
          <w:rFonts w:ascii="Courier New" w:hAnsi="Courier New" w:cs="Courier New"/>
        </w:rPr>
      </w:pPr>
    </w:p>
    <w:p w14:paraId="77746FF6" w14:textId="48F82029" w:rsidR="00D52B9A" w:rsidRDefault="00D52B9A" w:rsidP="003315B7">
      <w:pPr>
        <w:rPr>
          <w:rFonts w:ascii="Courier New" w:hAnsi="Courier New" w:cs="Courier New"/>
        </w:rPr>
      </w:pPr>
    </w:p>
    <w:p w14:paraId="71F69F08" w14:textId="1D3FE374" w:rsidR="00D52B9A" w:rsidRDefault="00D52B9A" w:rsidP="003315B7">
      <w:pPr>
        <w:rPr>
          <w:rFonts w:ascii="Courier New" w:hAnsi="Courier New" w:cs="Courier New"/>
        </w:rPr>
      </w:pPr>
    </w:p>
    <w:p w14:paraId="3705A232" w14:textId="57623937" w:rsidR="00D52B9A" w:rsidRDefault="00D52B9A" w:rsidP="003315B7">
      <w:pPr>
        <w:rPr>
          <w:rFonts w:ascii="Courier New" w:hAnsi="Courier New" w:cs="Courier New"/>
        </w:rPr>
      </w:pPr>
    </w:p>
    <w:p w14:paraId="6E39E9D0" w14:textId="77777777" w:rsidR="002A14B4" w:rsidRDefault="002A14B4" w:rsidP="003315B7">
      <w:pPr>
        <w:rPr>
          <w:rFonts w:ascii="Courier New" w:hAnsi="Courier New" w:cs="Courier New"/>
        </w:rPr>
      </w:pPr>
    </w:p>
    <w:p w14:paraId="3119BB71" w14:textId="4338A528" w:rsidR="00D52B9A" w:rsidRDefault="00D52B9A" w:rsidP="003315B7">
      <w:pPr>
        <w:rPr>
          <w:rFonts w:ascii="Courier New" w:hAnsi="Courier New" w:cs="Courier New"/>
        </w:rPr>
      </w:pPr>
    </w:p>
    <w:p w14:paraId="6F24D7D4" w14:textId="77777777" w:rsidR="00D52B9A" w:rsidRDefault="00D52B9A" w:rsidP="003315B7">
      <w:pPr>
        <w:rPr>
          <w:rFonts w:ascii="Courier New" w:hAnsi="Courier New" w:cs="Courier New"/>
        </w:rPr>
      </w:pPr>
    </w:p>
    <w:p w14:paraId="6202AB9E" w14:textId="50042D94" w:rsidR="00AB2205" w:rsidRDefault="00AB2205" w:rsidP="00AB2205">
      <w:pPr>
        <w:rPr>
          <w:b/>
          <w:bCs/>
        </w:rPr>
      </w:pPr>
      <w:r w:rsidRPr="00AB2205">
        <w:rPr>
          <w:b/>
          <w:bCs/>
        </w:rPr>
        <w:lastRenderedPageBreak/>
        <w:t>Project Risk Assessment</w:t>
      </w:r>
    </w:p>
    <w:p w14:paraId="4B5578E2" w14:textId="290B4215" w:rsidR="00D26AE0" w:rsidRDefault="00D26AE0" w:rsidP="00AB220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1246"/>
        <w:gridCol w:w="971"/>
        <w:gridCol w:w="1253"/>
        <w:gridCol w:w="3224"/>
      </w:tblGrid>
      <w:tr w:rsidR="00D52B9A" w:rsidRPr="00D52B9A" w14:paraId="73B4ABA2" w14:textId="22AD317B" w:rsidTr="007E42E5">
        <w:tc>
          <w:tcPr>
            <w:tcW w:w="2322" w:type="dxa"/>
            <w:shd w:val="clear" w:color="auto" w:fill="D9E2F3" w:themeFill="accent1" w:themeFillTint="33"/>
          </w:tcPr>
          <w:p w14:paraId="1407CAD1" w14:textId="08222796" w:rsidR="00D52B9A" w:rsidRPr="00D52B9A" w:rsidRDefault="00D52B9A" w:rsidP="00D52B9A">
            <w:pPr>
              <w:jc w:val="center"/>
              <w:rPr>
                <w:b/>
                <w:bCs/>
                <w:sz w:val="24"/>
                <w:szCs w:val="24"/>
              </w:rPr>
            </w:pPr>
            <w:r w:rsidRPr="00D52B9A">
              <w:rPr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1246" w:type="dxa"/>
            <w:shd w:val="clear" w:color="auto" w:fill="D9E2F3" w:themeFill="accent1" w:themeFillTint="33"/>
          </w:tcPr>
          <w:p w14:paraId="09FC629C" w14:textId="5B341624" w:rsidR="00D52B9A" w:rsidRPr="00D52B9A" w:rsidRDefault="00D52B9A" w:rsidP="00D52B9A">
            <w:pPr>
              <w:jc w:val="center"/>
              <w:rPr>
                <w:b/>
                <w:bCs/>
                <w:sz w:val="24"/>
                <w:szCs w:val="24"/>
              </w:rPr>
            </w:pPr>
            <w:r w:rsidRPr="00D52B9A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971" w:type="dxa"/>
            <w:shd w:val="clear" w:color="auto" w:fill="D9E2F3" w:themeFill="accent1" w:themeFillTint="33"/>
          </w:tcPr>
          <w:p w14:paraId="325FB45E" w14:textId="769BFCE2" w:rsidR="00D52B9A" w:rsidRPr="00D52B9A" w:rsidRDefault="00D52B9A" w:rsidP="00D52B9A">
            <w:pPr>
              <w:jc w:val="center"/>
              <w:rPr>
                <w:b/>
                <w:bCs/>
                <w:sz w:val="24"/>
                <w:szCs w:val="24"/>
              </w:rPr>
            </w:pPr>
            <w:r w:rsidRPr="00D52B9A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253" w:type="dxa"/>
            <w:shd w:val="clear" w:color="auto" w:fill="D9E2F3" w:themeFill="accent1" w:themeFillTint="33"/>
          </w:tcPr>
          <w:p w14:paraId="1C974EBF" w14:textId="7172B24F" w:rsidR="00D52B9A" w:rsidRPr="00D52B9A" w:rsidRDefault="00D52B9A" w:rsidP="00D52B9A">
            <w:pPr>
              <w:jc w:val="center"/>
              <w:rPr>
                <w:b/>
                <w:bCs/>
                <w:sz w:val="24"/>
                <w:szCs w:val="24"/>
              </w:rPr>
            </w:pPr>
            <w:r w:rsidRPr="00D52B9A">
              <w:rPr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3224" w:type="dxa"/>
            <w:shd w:val="clear" w:color="auto" w:fill="D9E2F3" w:themeFill="accent1" w:themeFillTint="33"/>
          </w:tcPr>
          <w:p w14:paraId="69500FD3" w14:textId="2D467F92" w:rsidR="00D52B9A" w:rsidRPr="00D52B9A" w:rsidRDefault="00D52B9A" w:rsidP="00D52B9A">
            <w:pPr>
              <w:jc w:val="center"/>
              <w:rPr>
                <w:b/>
                <w:bCs/>
                <w:sz w:val="24"/>
                <w:szCs w:val="24"/>
              </w:rPr>
            </w:pPr>
            <w:r w:rsidRPr="00D52B9A">
              <w:rPr>
                <w:b/>
                <w:bCs/>
                <w:sz w:val="24"/>
                <w:szCs w:val="24"/>
              </w:rPr>
              <w:t>Mitigation</w:t>
            </w:r>
          </w:p>
        </w:tc>
      </w:tr>
      <w:tr w:rsidR="00D52B9A" w:rsidRPr="00D52B9A" w14:paraId="732EFB3B" w14:textId="3F7C112E" w:rsidTr="007E42E5">
        <w:tc>
          <w:tcPr>
            <w:tcW w:w="2322" w:type="dxa"/>
            <w:shd w:val="clear" w:color="auto" w:fill="FBE4D5" w:themeFill="accent2" w:themeFillTint="33"/>
          </w:tcPr>
          <w:p w14:paraId="7529532B" w14:textId="4918A885" w:rsidR="00D52B9A" w:rsidRPr="00D52B9A" w:rsidRDefault="00D52B9A" w:rsidP="00AB2205">
            <w:pPr>
              <w:rPr>
                <w:b/>
                <w:bCs/>
              </w:rPr>
            </w:pPr>
            <w:r w:rsidRPr="00D52B9A">
              <w:rPr>
                <w:b/>
                <w:bCs/>
              </w:rPr>
              <w:t xml:space="preserve">Project </w:t>
            </w:r>
          </w:p>
        </w:tc>
        <w:tc>
          <w:tcPr>
            <w:tcW w:w="1246" w:type="dxa"/>
            <w:shd w:val="clear" w:color="auto" w:fill="FBE4D5" w:themeFill="accent2" w:themeFillTint="33"/>
          </w:tcPr>
          <w:p w14:paraId="4D68996C" w14:textId="77777777" w:rsidR="00D52B9A" w:rsidRPr="00D52B9A" w:rsidRDefault="00D52B9A" w:rsidP="00AB2205"/>
        </w:tc>
        <w:tc>
          <w:tcPr>
            <w:tcW w:w="971" w:type="dxa"/>
            <w:shd w:val="clear" w:color="auto" w:fill="FBE4D5" w:themeFill="accent2" w:themeFillTint="33"/>
          </w:tcPr>
          <w:p w14:paraId="40D2A75D" w14:textId="77777777" w:rsidR="00D52B9A" w:rsidRPr="00D52B9A" w:rsidRDefault="00D52B9A" w:rsidP="00AB2205"/>
        </w:tc>
        <w:tc>
          <w:tcPr>
            <w:tcW w:w="1253" w:type="dxa"/>
            <w:shd w:val="clear" w:color="auto" w:fill="FBE4D5" w:themeFill="accent2" w:themeFillTint="33"/>
          </w:tcPr>
          <w:p w14:paraId="6C6B8089" w14:textId="77777777" w:rsidR="00D52B9A" w:rsidRPr="00D52B9A" w:rsidRDefault="00D52B9A" w:rsidP="00AB2205"/>
        </w:tc>
        <w:tc>
          <w:tcPr>
            <w:tcW w:w="3224" w:type="dxa"/>
            <w:shd w:val="clear" w:color="auto" w:fill="FBE4D5" w:themeFill="accent2" w:themeFillTint="33"/>
          </w:tcPr>
          <w:p w14:paraId="15ABF166" w14:textId="77777777" w:rsidR="00D52B9A" w:rsidRPr="00D52B9A" w:rsidRDefault="00D52B9A" w:rsidP="00AB2205"/>
        </w:tc>
      </w:tr>
      <w:tr w:rsidR="00D52B9A" w:rsidRPr="00D52B9A" w14:paraId="124A55E5" w14:textId="005887D0" w:rsidTr="007E42E5">
        <w:tc>
          <w:tcPr>
            <w:tcW w:w="2322" w:type="dxa"/>
          </w:tcPr>
          <w:p w14:paraId="6C690330" w14:textId="2363A433" w:rsidR="00D52B9A" w:rsidRPr="00D52B9A" w:rsidRDefault="00D52B9A" w:rsidP="00AB2205">
            <w:r w:rsidRPr="00D52B9A">
              <w:t>Run over time allocated in project plan</w:t>
            </w:r>
          </w:p>
        </w:tc>
        <w:tc>
          <w:tcPr>
            <w:tcW w:w="1246" w:type="dxa"/>
          </w:tcPr>
          <w:p w14:paraId="13AC32EA" w14:textId="2536F84D" w:rsidR="00D52B9A" w:rsidRPr="00D52B9A" w:rsidRDefault="00D52B9A" w:rsidP="00AB2205">
            <w:r w:rsidRPr="00D52B9A">
              <w:t>Low</w:t>
            </w:r>
          </w:p>
        </w:tc>
        <w:tc>
          <w:tcPr>
            <w:tcW w:w="971" w:type="dxa"/>
          </w:tcPr>
          <w:p w14:paraId="5029F2D4" w14:textId="793E9724" w:rsidR="00D52B9A" w:rsidRPr="00D52B9A" w:rsidRDefault="00D52B9A" w:rsidP="00AB2205">
            <w:r w:rsidRPr="00D52B9A">
              <w:t>High</w:t>
            </w:r>
          </w:p>
        </w:tc>
        <w:tc>
          <w:tcPr>
            <w:tcW w:w="1253" w:type="dxa"/>
          </w:tcPr>
          <w:p w14:paraId="74559537" w14:textId="4F2E47AA" w:rsidR="00D52B9A" w:rsidRPr="00D52B9A" w:rsidRDefault="00D52B9A" w:rsidP="00AB2205">
            <w:r w:rsidRPr="00D52B9A">
              <w:t xml:space="preserve">Medium </w:t>
            </w:r>
          </w:p>
        </w:tc>
        <w:tc>
          <w:tcPr>
            <w:tcW w:w="3224" w:type="dxa"/>
          </w:tcPr>
          <w:p w14:paraId="7702827E" w14:textId="36550174" w:rsidR="00D52B9A" w:rsidRPr="00D52B9A" w:rsidRDefault="00D52B9A" w:rsidP="00AB2205">
            <w:r w:rsidRPr="00D52B9A">
              <w:t>Check project plan throughout and monitor time taken to complete each section.</w:t>
            </w:r>
          </w:p>
          <w:p w14:paraId="5F5EDB0D" w14:textId="31360A9C" w:rsidR="00D52B9A" w:rsidRPr="00D52B9A" w:rsidRDefault="00D52B9A" w:rsidP="00AB2205"/>
        </w:tc>
      </w:tr>
      <w:tr w:rsidR="00D52B9A" w:rsidRPr="00D52B9A" w14:paraId="0027067E" w14:textId="55066D2C" w:rsidTr="007E42E5">
        <w:tc>
          <w:tcPr>
            <w:tcW w:w="2322" w:type="dxa"/>
          </w:tcPr>
          <w:p w14:paraId="48CDEFDB" w14:textId="68C9EE49" w:rsidR="00D52B9A" w:rsidRPr="00D52B9A" w:rsidRDefault="00D52B9A" w:rsidP="00AB2205">
            <w:r>
              <w:t>Trouble with coding</w:t>
            </w:r>
          </w:p>
        </w:tc>
        <w:tc>
          <w:tcPr>
            <w:tcW w:w="1246" w:type="dxa"/>
          </w:tcPr>
          <w:p w14:paraId="1F779135" w14:textId="740327DD" w:rsidR="00D52B9A" w:rsidRPr="00D52B9A" w:rsidRDefault="00D52B9A" w:rsidP="00AB2205">
            <w:r>
              <w:t>Medium</w:t>
            </w:r>
          </w:p>
        </w:tc>
        <w:tc>
          <w:tcPr>
            <w:tcW w:w="971" w:type="dxa"/>
          </w:tcPr>
          <w:p w14:paraId="490A6044" w14:textId="327466E3" w:rsidR="00D52B9A" w:rsidRPr="00D52B9A" w:rsidRDefault="00D52B9A" w:rsidP="00AB2205">
            <w:r>
              <w:t>Medium</w:t>
            </w:r>
          </w:p>
        </w:tc>
        <w:tc>
          <w:tcPr>
            <w:tcW w:w="1253" w:type="dxa"/>
          </w:tcPr>
          <w:p w14:paraId="2E1BEB85" w14:textId="3A665C13" w:rsidR="00D52B9A" w:rsidRPr="00D52B9A" w:rsidRDefault="00D52B9A" w:rsidP="00AB2205">
            <w:r>
              <w:t>Medium</w:t>
            </w:r>
          </w:p>
        </w:tc>
        <w:tc>
          <w:tcPr>
            <w:tcW w:w="3224" w:type="dxa"/>
          </w:tcPr>
          <w:p w14:paraId="729704FA" w14:textId="5308207C" w:rsidR="00D52B9A" w:rsidRPr="00D52B9A" w:rsidRDefault="00D52B9A" w:rsidP="00AB2205">
            <w:r>
              <w:t>Time allocated for any troubleshooting in project plan</w:t>
            </w:r>
          </w:p>
        </w:tc>
      </w:tr>
      <w:tr w:rsidR="00D52B9A" w:rsidRPr="00D52B9A" w14:paraId="6688F882" w14:textId="77777777" w:rsidTr="007E42E5">
        <w:tc>
          <w:tcPr>
            <w:tcW w:w="2322" w:type="dxa"/>
            <w:shd w:val="clear" w:color="auto" w:fill="FBE4D5" w:themeFill="accent2" w:themeFillTint="33"/>
          </w:tcPr>
          <w:p w14:paraId="7F3B51CB" w14:textId="68CE301D" w:rsidR="00D52B9A" w:rsidRPr="00D52B9A" w:rsidRDefault="00D52B9A" w:rsidP="00AB2205">
            <w:pPr>
              <w:rPr>
                <w:b/>
                <w:bCs/>
              </w:rPr>
            </w:pPr>
            <w:r w:rsidRPr="00D52B9A">
              <w:rPr>
                <w:b/>
                <w:bCs/>
              </w:rPr>
              <w:t xml:space="preserve">Personal </w:t>
            </w:r>
          </w:p>
        </w:tc>
        <w:tc>
          <w:tcPr>
            <w:tcW w:w="1246" w:type="dxa"/>
            <w:shd w:val="clear" w:color="auto" w:fill="FBE4D5" w:themeFill="accent2" w:themeFillTint="33"/>
          </w:tcPr>
          <w:p w14:paraId="21BDCBD7" w14:textId="77777777" w:rsidR="00D52B9A" w:rsidRPr="00D52B9A" w:rsidRDefault="00D52B9A" w:rsidP="00AB2205">
            <w:pPr>
              <w:rPr>
                <w:b/>
                <w:bCs/>
              </w:rPr>
            </w:pPr>
          </w:p>
        </w:tc>
        <w:tc>
          <w:tcPr>
            <w:tcW w:w="971" w:type="dxa"/>
            <w:shd w:val="clear" w:color="auto" w:fill="FBE4D5" w:themeFill="accent2" w:themeFillTint="33"/>
          </w:tcPr>
          <w:p w14:paraId="0941AA96" w14:textId="77777777" w:rsidR="00D52B9A" w:rsidRPr="00D52B9A" w:rsidRDefault="00D52B9A" w:rsidP="00AB2205">
            <w:pPr>
              <w:rPr>
                <w:b/>
                <w:bCs/>
              </w:rPr>
            </w:pPr>
          </w:p>
        </w:tc>
        <w:tc>
          <w:tcPr>
            <w:tcW w:w="1253" w:type="dxa"/>
            <w:shd w:val="clear" w:color="auto" w:fill="FBE4D5" w:themeFill="accent2" w:themeFillTint="33"/>
          </w:tcPr>
          <w:p w14:paraId="3739E7CD" w14:textId="77777777" w:rsidR="00D52B9A" w:rsidRPr="00D52B9A" w:rsidRDefault="00D52B9A" w:rsidP="00AB2205">
            <w:pPr>
              <w:rPr>
                <w:b/>
                <w:bCs/>
              </w:rPr>
            </w:pPr>
          </w:p>
        </w:tc>
        <w:tc>
          <w:tcPr>
            <w:tcW w:w="3224" w:type="dxa"/>
            <w:shd w:val="clear" w:color="auto" w:fill="FBE4D5" w:themeFill="accent2" w:themeFillTint="33"/>
          </w:tcPr>
          <w:p w14:paraId="437E7CDD" w14:textId="77777777" w:rsidR="00D52B9A" w:rsidRPr="00D52B9A" w:rsidRDefault="00D52B9A" w:rsidP="00AB2205">
            <w:pPr>
              <w:rPr>
                <w:b/>
                <w:bCs/>
              </w:rPr>
            </w:pPr>
          </w:p>
        </w:tc>
      </w:tr>
      <w:tr w:rsidR="00D52B9A" w:rsidRPr="00D52B9A" w14:paraId="49C4EF1B" w14:textId="77777777" w:rsidTr="007E42E5">
        <w:tc>
          <w:tcPr>
            <w:tcW w:w="2322" w:type="dxa"/>
          </w:tcPr>
          <w:p w14:paraId="378CF68F" w14:textId="698B4649" w:rsidR="00D52B9A" w:rsidRPr="00D52B9A" w:rsidRDefault="00D52B9A" w:rsidP="00AB2205">
            <w:r>
              <w:t>Family</w:t>
            </w:r>
            <w:r w:rsidR="00A61ED8">
              <w:t xml:space="preserve"> Commitments - </w:t>
            </w:r>
            <w:r w:rsidR="00245460" w:rsidRPr="00245460">
              <w:rPr>
                <w:i/>
                <w:iCs/>
              </w:rPr>
              <w:t>T</w:t>
            </w:r>
            <w:r w:rsidR="00A61ED8" w:rsidRPr="00245460">
              <w:rPr>
                <w:i/>
                <w:iCs/>
              </w:rPr>
              <w:t>oddler</w:t>
            </w:r>
          </w:p>
        </w:tc>
        <w:tc>
          <w:tcPr>
            <w:tcW w:w="1246" w:type="dxa"/>
          </w:tcPr>
          <w:p w14:paraId="35DBAF3B" w14:textId="4B01C080" w:rsidR="00D52B9A" w:rsidRPr="00D52B9A" w:rsidRDefault="007E42E5" w:rsidP="00AB2205">
            <w:r>
              <w:t>High</w:t>
            </w:r>
          </w:p>
        </w:tc>
        <w:tc>
          <w:tcPr>
            <w:tcW w:w="971" w:type="dxa"/>
          </w:tcPr>
          <w:p w14:paraId="47DE37C2" w14:textId="1352C14C" w:rsidR="00D52B9A" w:rsidRPr="00D52B9A" w:rsidRDefault="007E42E5" w:rsidP="00AB2205">
            <w:r>
              <w:t>Low</w:t>
            </w:r>
          </w:p>
        </w:tc>
        <w:tc>
          <w:tcPr>
            <w:tcW w:w="1253" w:type="dxa"/>
          </w:tcPr>
          <w:p w14:paraId="330DF8B3" w14:textId="434E0EA4" w:rsidR="00D52B9A" w:rsidRPr="00D52B9A" w:rsidRDefault="00D52B9A" w:rsidP="00AB2205">
            <w:r>
              <w:t>Medium</w:t>
            </w:r>
          </w:p>
        </w:tc>
        <w:tc>
          <w:tcPr>
            <w:tcW w:w="3224" w:type="dxa"/>
          </w:tcPr>
          <w:p w14:paraId="3A0AC218" w14:textId="5F6E7979" w:rsidR="007E42E5" w:rsidRPr="00D52B9A" w:rsidRDefault="00D52B9A" w:rsidP="00AB2205">
            <w:r>
              <w:t xml:space="preserve">Partner can </w:t>
            </w:r>
            <w:r w:rsidR="007E42E5">
              <w:t>look after toddler during project hours</w:t>
            </w:r>
          </w:p>
        </w:tc>
      </w:tr>
      <w:tr w:rsidR="00D52B9A" w:rsidRPr="00D52B9A" w14:paraId="4ACE176C" w14:textId="77777777" w:rsidTr="007E42E5">
        <w:tc>
          <w:tcPr>
            <w:tcW w:w="2322" w:type="dxa"/>
          </w:tcPr>
          <w:p w14:paraId="30A1809D" w14:textId="3A52AF35" w:rsidR="00D52B9A" w:rsidRPr="00D52B9A" w:rsidRDefault="007E42E5" w:rsidP="00AB2205">
            <w:r>
              <w:t>Work</w:t>
            </w:r>
            <w:r w:rsidR="00A61ED8">
              <w:t>ing Hours</w:t>
            </w:r>
          </w:p>
        </w:tc>
        <w:tc>
          <w:tcPr>
            <w:tcW w:w="1246" w:type="dxa"/>
          </w:tcPr>
          <w:p w14:paraId="3ECFDAD8" w14:textId="7A5CAA52" w:rsidR="00D52B9A" w:rsidRPr="00D52B9A" w:rsidRDefault="007E42E5" w:rsidP="00AB2205">
            <w:r>
              <w:t>Low</w:t>
            </w:r>
          </w:p>
        </w:tc>
        <w:tc>
          <w:tcPr>
            <w:tcW w:w="971" w:type="dxa"/>
          </w:tcPr>
          <w:p w14:paraId="470B5D75" w14:textId="6EDC9E4D" w:rsidR="00D52B9A" w:rsidRPr="00D52B9A" w:rsidRDefault="007E42E5" w:rsidP="00AB2205">
            <w:r>
              <w:t>Low</w:t>
            </w:r>
          </w:p>
        </w:tc>
        <w:tc>
          <w:tcPr>
            <w:tcW w:w="1253" w:type="dxa"/>
          </w:tcPr>
          <w:p w14:paraId="1A0D3084" w14:textId="5AE3D9AB" w:rsidR="00D52B9A" w:rsidRPr="00D52B9A" w:rsidRDefault="007E42E5" w:rsidP="00AB2205">
            <w:r>
              <w:t>Low</w:t>
            </w:r>
          </w:p>
        </w:tc>
        <w:tc>
          <w:tcPr>
            <w:tcW w:w="3224" w:type="dxa"/>
          </w:tcPr>
          <w:p w14:paraId="070AF7B9" w14:textId="5FE4A900" w:rsidR="00D52B9A" w:rsidRPr="00D52B9A" w:rsidRDefault="007E42E5" w:rsidP="00AB2205">
            <w:r>
              <w:t>Project can be done around working hours</w:t>
            </w:r>
            <w:r w:rsidR="00956121">
              <w:t xml:space="preserve"> and at weekends</w:t>
            </w:r>
          </w:p>
        </w:tc>
      </w:tr>
      <w:tr w:rsidR="00D52B9A" w:rsidRPr="00D52B9A" w14:paraId="6E70AE09" w14:textId="77777777" w:rsidTr="007E42E5">
        <w:tc>
          <w:tcPr>
            <w:tcW w:w="2322" w:type="dxa"/>
          </w:tcPr>
          <w:p w14:paraId="54061274" w14:textId="595EA6D4" w:rsidR="00D52B9A" w:rsidRPr="00D52B9A" w:rsidRDefault="007E42E5" w:rsidP="00AB2205">
            <w:r>
              <w:t>Illness</w:t>
            </w:r>
            <w:r w:rsidR="00A61ED8">
              <w:t xml:space="preserve"> – </w:t>
            </w:r>
            <w:r w:rsidR="00245460" w:rsidRPr="00245460">
              <w:rPr>
                <w:i/>
                <w:iCs/>
              </w:rPr>
              <w:t>recently likelihood</w:t>
            </w:r>
            <w:r w:rsidR="00A61ED8" w:rsidRPr="00245460">
              <w:rPr>
                <w:i/>
                <w:iCs/>
              </w:rPr>
              <w:t xml:space="preserve"> is higher than normal due to </w:t>
            </w:r>
            <w:proofErr w:type="spellStart"/>
            <w:r w:rsidR="00A61ED8" w:rsidRPr="00245460">
              <w:rPr>
                <w:i/>
                <w:iCs/>
              </w:rPr>
              <w:t>COVID</w:t>
            </w:r>
            <w:proofErr w:type="spellEnd"/>
            <w:r w:rsidR="00A61ED8" w:rsidRPr="00245460">
              <w:rPr>
                <w:i/>
                <w:iCs/>
              </w:rPr>
              <w:t xml:space="preserve"> - 19</w:t>
            </w:r>
          </w:p>
        </w:tc>
        <w:tc>
          <w:tcPr>
            <w:tcW w:w="1246" w:type="dxa"/>
          </w:tcPr>
          <w:p w14:paraId="07FEE17B" w14:textId="37C04E33" w:rsidR="00D52B9A" w:rsidRPr="00D52B9A" w:rsidRDefault="007E42E5" w:rsidP="00AB2205">
            <w:r>
              <w:t>Medium</w:t>
            </w:r>
          </w:p>
        </w:tc>
        <w:tc>
          <w:tcPr>
            <w:tcW w:w="971" w:type="dxa"/>
          </w:tcPr>
          <w:p w14:paraId="581CF064" w14:textId="56B5F6A2" w:rsidR="00D52B9A" w:rsidRPr="00D52B9A" w:rsidRDefault="007E42E5" w:rsidP="00AB2205">
            <w:r>
              <w:t>High</w:t>
            </w:r>
          </w:p>
        </w:tc>
        <w:tc>
          <w:tcPr>
            <w:tcW w:w="1253" w:type="dxa"/>
          </w:tcPr>
          <w:p w14:paraId="693F1BD2" w14:textId="0A9CB77F" w:rsidR="00D52B9A" w:rsidRPr="00D52B9A" w:rsidRDefault="007E42E5" w:rsidP="00AB2205">
            <w:r>
              <w:t>High</w:t>
            </w:r>
          </w:p>
        </w:tc>
        <w:tc>
          <w:tcPr>
            <w:tcW w:w="3224" w:type="dxa"/>
          </w:tcPr>
          <w:p w14:paraId="351B2BEB" w14:textId="47CF429F" w:rsidR="00D52B9A" w:rsidRPr="00D52B9A" w:rsidRDefault="007E42E5" w:rsidP="00AB2205">
            <w:r>
              <w:t>Keep to current government guidelines and reduce contact with anyone outside my family home.</w:t>
            </w:r>
          </w:p>
        </w:tc>
      </w:tr>
      <w:tr w:rsidR="00D52B9A" w:rsidRPr="00D52B9A" w14:paraId="6B3CC085" w14:textId="77777777" w:rsidTr="007E42E5">
        <w:tc>
          <w:tcPr>
            <w:tcW w:w="2322" w:type="dxa"/>
          </w:tcPr>
          <w:p w14:paraId="3F90CE90" w14:textId="3E0E4AF4" w:rsidR="00D52B9A" w:rsidRPr="00D52B9A" w:rsidRDefault="007E42E5" w:rsidP="00AB2205">
            <w:r>
              <w:t>IT Equipment Failure</w:t>
            </w:r>
          </w:p>
        </w:tc>
        <w:tc>
          <w:tcPr>
            <w:tcW w:w="1246" w:type="dxa"/>
          </w:tcPr>
          <w:p w14:paraId="31514D12" w14:textId="389538B8" w:rsidR="00D52B9A" w:rsidRPr="00D52B9A" w:rsidRDefault="007E42E5" w:rsidP="00AB2205">
            <w:r>
              <w:t>Low</w:t>
            </w:r>
          </w:p>
        </w:tc>
        <w:tc>
          <w:tcPr>
            <w:tcW w:w="971" w:type="dxa"/>
          </w:tcPr>
          <w:p w14:paraId="17066E74" w14:textId="37FA598D" w:rsidR="00D52B9A" w:rsidRPr="00D52B9A" w:rsidRDefault="007E42E5" w:rsidP="00AB2205">
            <w:r>
              <w:t>Low</w:t>
            </w:r>
          </w:p>
        </w:tc>
        <w:tc>
          <w:tcPr>
            <w:tcW w:w="1253" w:type="dxa"/>
          </w:tcPr>
          <w:p w14:paraId="6CC8137B" w14:textId="12EF89CA" w:rsidR="00D52B9A" w:rsidRPr="00D52B9A" w:rsidRDefault="007E42E5" w:rsidP="00AB2205">
            <w:r>
              <w:t>Low</w:t>
            </w:r>
          </w:p>
        </w:tc>
        <w:tc>
          <w:tcPr>
            <w:tcW w:w="3224" w:type="dxa"/>
          </w:tcPr>
          <w:p w14:paraId="52A0507E" w14:textId="6354090B" w:rsidR="00D52B9A" w:rsidRPr="00D52B9A" w:rsidRDefault="007E42E5" w:rsidP="00AB2205">
            <w:r>
              <w:t>All documents are backed up to Google Drive</w:t>
            </w:r>
          </w:p>
        </w:tc>
      </w:tr>
      <w:tr w:rsidR="00A61ED8" w:rsidRPr="00D52B9A" w14:paraId="38039FF8" w14:textId="77777777" w:rsidTr="007E42E5">
        <w:tc>
          <w:tcPr>
            <w:tcW w:w="2322" w:type="dxa"/>
          </w:tcPr>
          <w:p w14:paraId="4A2AF5BB" w14:textId="77777777" w:rsidR="00A61ED8" w:rsidRDefault="00A61ED8" w:rsidP="00AB2205">
            <w:r>
              <w:t xml:space="preserve">Family Commitments – </w:t>
            </w:r>
            <w:r w:rsidRPr="00245460">
              <w:rPr>
                <w:i/>
                <w:iCs/>
              </w:rPr>
              <w:t>Travel to in-laws in Birmingham</w:t>
            </w:r>
            <w:r>
              <w:t xml:space="preserve"> </w:t>
            </w:r>
          </w:p>
          <w:p w14:paraId="04C8D720" w14:textId="6D21DD79" w:rsidR="00245460" w:rsidRDefault="00245460" w:rsidP="00AB2205">
            <w:r w:rsidRPr="00245460">
              <w:rPr>
                <w:b/>
                <w:bCs/>
              </w:rPr>
              <w:t>Only if Government guidelines change</w:t>
            </w:r>
          </w:p>
        </w:tc>
        <w:tc>
          <w:tcPr>
            <w:tcW w:w="1246" w:type="dxa"/>
          </w:tcPr>
          <w:p w14:paraId="27F195D5" w14:textId="4515C445" w:rsidR="00A61ED8" w:rsidRDefault="00A61ED8" w:rsidP="00AB2205">
            <w:r>
              <w:t>Medium</w:t>
            </w:r>
          </w:p>
        </w:tc>
        <w:tc>
          <w:tcPr>
            <w:tcW w:w="971" w:type="dxa"/>
          </w:tcPr>
          <w:p w14:paraId="7A0DD07C" w14:textId="5F602B2B" w:rsidR="00A61ED8" w:rsidRDefault="00A61ED8" w:rsidP="00AB2205">
            <w:r>
              <w:t>Low</w:t>
            </w:r>
          </w:p>
        </w:tc>
        <w:tc>
          <w:tcPr>
            <w:tcW w:w="1253" w:type="dxa"/>
          </w:tcPr>
          <w:p w14:paraId="7F042984" w14:textId="4F518386" w:rsidR="00A61ED8" w:rsidRDefault="00245460" w:rsidP="00AB2205">
            <w:r>
              <w:t>Low</w:t>
            </w:r>
          </w:p>
        </w:tc>
        <w:tc>
          <w:tcPr>
            <w:tcW w:w="3224" w:type="dxa"/>
          </w:tcPr>
          <w:p w14:paraId="5DB9B28C" w14:textId="473A634B" w:rsidR="00A61ED8" w:rsidRDefault="00A61ED8" w:rsidP="00AB2205">
            <w:r>
              <w:t xml:space="preserve">Take all documents and IT equipment with me in order to continue project. </w:t>
            </w:r>
          </w:p>
        </w:tc>
      </w:tr>
    </w:tbl>
    <w:p w14:paraId="2FF2DA26" w14:textId="77777777" w:rsidR="00D26AE0" w:rsidRPr="00AB2205" w:rsidRDefault="00D26AE0" w:rsidP="00AB2205">
      <w:pPr>
        <w:rPr>
          <w:b/>
          <w:bCs/>
        </w:rPr>
      </w:pPr>
    </w:p>
    <w:sectPr w:rsidR="00D26AE0" w:rsidRPr="00AB2205" w:rsidSect="00A954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82C69" w14:textId="77777777" w:rsidR="00500A35" w:rsidRDefault="00500A35" w:rsidP="00CA45B5">
      <w:pPr>
        <w:spacing w:after="0"/>
      </w:pPr>
      <w:r>
        <w:separator/>
      </w:r>
    </w:p>
  </w:endnote>
  <w:endnote w:type="continuationSeparator" w:id="0">
    <w:p w14:paraId="32E4D868" w14:textId="77777777" w:rsidR="00500A35" w:rsidRDefault="00500A35" w:rsidP="00CA45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963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005300" w14:textId="77777777" w:rsidR="002F1EAF" w:rsidRDefault="002F1E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7CE56B" w14:textId="77777777" w:rsidR="002F1EAF" w:rsidRDefault="002F1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160D8" w14:textId="77777777" w:rsidR="00500A35" w:rsidRDefault="00500A35" w:rsidP="00CA45B5">
      <w:pPr>
        <w:spacing w:after="0"/>
      </w:pPr>
      <w:r>
        <w:separator/>
      </w:r>
    </w:p>
  </w:footnote>
  <w:footnote w:type="continuationSeparator" w:id="0">
    <w:p w14:paraId="748EE0E3" w14:textId="77777777" w:rsidR="00500A35" w:rsidRDefault="00500A35" w:rsidP="00CA45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5279" w14:textId="77777777" w:rsidR="00CA45B5" w:rsidRPr="004B0D3B" w:rsidRDefault="00CA45B5" w:rsidP="00CA45B5">
    <w:pPr>
      <w:pStyle w:val="Header"/>
      <w:rPr>
        <w:sz w:val="18"/>
      </w:rPr>
    </w:pPr>
    <w:r w:rsidRPr="004B0D3B">
      <w:rPr>
        <w:sz w:val="18"/>
      </w:rPr>
      <w:t>KatyDouglas_F7159709_</w:t>
    </w:r>
    <w:r w:rsidR="002025EA">
      <w:rPr>
        <w:sz w:val="18"/>
      </w:rPr>
      <w:t>T</w:t>
    </w:r>
    <w:r w:rsidR="00AB2205">
      <w:rPr>
        <w:sz w:val="18"/>
      </w:rPr>
      <w:t>T284</w:t>
    </w:r>
    <w:r w:rsidRPr="004B0D3B">
      <w:rPr>
        <w:sz w:val="18"/>
      </w:rPr>
      <w:t>_</w:t>
    </w:r>
    <w:r w:rsidR="00AB2205">
      <w:rPr>
        <w:sz w:val="18"/>
      </w:rPr>
      <w:t>EMA</w:t>
    </w:r>
  </w:p>
  <w:p w14:paraId="2F3C9E16" w14:textId="77777777" w:rsidR="00CA45B5" w:rsidRDefault="00CA4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3E7C"/>
    <w:multiLevelType w:val="multilevel"/>
    <w:tmpl w:val="0809001D"/>
    <w:styleLink w:val="TMAList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D"/>
    <w:rsid w:val="00167E36"/>
    <w:rsid w:val="001A1E7D"/>
    <w:rsid w:val="002025EA"/>
    <w:rsid w:val="00245460"/>
    <w:rsid w:val="0028330F"/>
    <w:rsid w:val="0029407E"/>
    <w:rsid w:val="002A14B4"/>
    <w:rsid w:val="002F1EAF"/>
    <w:rsid w:val="00323D64"/>
    <w:rsid w:val="003315B7"/>
    <w:rsid w:val="004B517D"/>
    <w:rsid w:val="00500A35"/>
    <w:rsid w:val="00506318"/>
    <w:rsid w:val="005660D5"/>
    <w:rsid w:val="007E42E5"/>
    <w:rsid w:val="008123B1"/>
    <w:rsid w:val="008664AD"/>
    <w:rsid w:val="008B686B"/>
    <w:rsid w:val="00956121"/>
    <w:rsid w:val="00A61ED8"/>
    <w:rsid w:val="00A83F34"/>
    <w:rsid w:val="00A954D9"/>
    <w:rsid w:val="00AB2205"/>
    <w:rsid w:val="00CA45B5"/>
    <w:rsid w:val="00D03DBD"/>
    <w:rsid w:val="00D26AE0"/>
    <w:rsid w:val="00D52B9A"/>
    <w:rsid w:val="00E243AB"/>
    <w:rsid w:val="00E73DFB"/>
    <w:rsid w:val="00E753EE"/>
    <w:rsid w:val="00E81211"/>
    <w:rsid w:val="00F2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962B"/>
  <w15:chartTrackingRefBased/>
  <w15:docId w15:val="{69358403-8083-4814-AADD-30AD8E1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BD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5B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45B5"/>
  </w:style>
  <w:style w:type="paragraph" w:styleId="Footer">
    <w:name w:val="footer"/>
    <w:basedOn w:val="Normal"/>
    <w:link w:val="FooterChar"/>
    <w:uiPriority w:val="99"/>
    <w:unhideWhenUsed/>
    <w:rsid w:val="00CA45B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5B5"/>
  </w:style>
  <w:style w:type="numbering" w:customStyle="1" w:styleId="TMAList">
    <w:name w:val="TMA List"/>
    <w:uiPriority w:val="99"/>
    <w:rsid w:val="001A1E7D"/>
    <w:pPr>
      <w:numPr>
        <w:numId w:val="1"/>
      </w:numPr>
    </w:pPr>
  </w:style>
  <w:style w:type="table" w:styleId="TableGrid">
    <w:name w:val="Table Grid"/>
    <w:basedOn w:val="TableNormal"/>
    <w:uiPriority w:val="39"/>
    <w:rsid w:val="00AB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52B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l\Documents\BSc%20Hons%20Computing%20and%20IT\Year%20Two\TT284%20-%20Web%20Technologies\EMA\EMA_Project%20Work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EMA_Project Work Plan</Template>
  <TotalTime>36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Douglas</dc:creator>
  <cp:keywords/>
  <dc:description/>
  <cp:lastModifiedBy>Katy Douglas</cp:lastModifiedBy>
  <cp:revision>5</cp:revision>
  <dcterms:created xsi:type="dcterms:W3CDTF">2020-04-16T06:32:00Z</dcterms:created>
  <dcterms:modified xsi:type="dcterms:W3CDTF">2020-04-16T07:18:00Z</dcterms:modified>
</cp:coreProperties>
</file>